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0FC4" w14:textId="051C80DB" w:rsidR="0032590D" w:rsidRPr="0032590D" w:rsidRDefault="00EC3FA1" w:rsidP="0032590D">
      <w:pPr>
        <w:jc w:val="center"/>
        <w:rPr>
          <w:u w:val="single"/>
        </w:rPr>
      </w:pPr>
      <w:r>
        <w:rPr>
          <w:b/>
          <w:bCs/>
          <w:u w:val="single"/>
        </w:rPr>
        <w:t>PRACTICA AWS EC2 BBDD MARIADB Y NET CORE</w:t>
      </w:r>
    </w:p>
    <w:p w14:paraId="74DF7EDC" w14:textId="30665E84" w:rsidR="0032590D" w:rsidRDefault="0032590D" w:rsidP="0032590D"/>
    <w:p w14:paraId="269196ED" w14:textId="2B836945" w:rsidR="00B41FE3" w:rsidRDefault="00B41FE3" w:rsidP="00B41FE3">
      <w:pPr>
        <w:pStyle w:val="Prrafodelista"/>
        <w:numPr>
          <w:ilvl w:val="0"/>
          <w:numId w:val="2"/>
        </w:numPr>
      </w:pPr>
      <w:r>
        <w:t xml:space="preserve">Realizar una aplicación en Net Core MVC para mostrar una tabla de Coches mediante la BBDD </w:t>
      </w:r>
      <w:proofErr w:type="spellStart"/>
      <w:r>
        <w:rPr>
          <w:b/>
          <w:bCs/>
        </w:rPr>
        <w:t>MariaDb</w:t>
      </w:r>
      <w:proofErr w:type="spellEnd"/>
      <w:r>
        <w:t>.</w:t>
      </w:r>
    </w:p>
    <w:p w14:paraId="6B6A4352" w14:textId="60D41633" w:rsidR="00B41FE3" w:rsidRDefault="00B41FE3" w:rsidP="00B41FE3">
      <w:pPr>
        <w:pStyle w:val="Prrafodelista"/>
        <w:numPr>
          <w:ilvl w:val="0"/>
          <w:numId w:val="2"/>
        </w:numPr>
      </w:pPr>
      <w:r>
        <w:t>La aplicación Net Core es lo de menos, lo que importará será la integración de los diferentes Servicios que tendremos que desplegar.</w:t>
      </w:r>
    </w:p>
    <w:p w14:paraId="43647CF7" w14:textId="1B2023A7" w:rsidR="006A737A" w:rsidRPr="006A737A" w:rsidRDefault="006A737A" w:rsidP="00B41FE3">
      <w:pPr>
        <w:pStyle w:val="Prrafodelista"/>
        <w:numPr>
          <w:ilvl w:val="0"/>
          <w:numId w:val="2"/>
        </w:numPr>
        <w:rPr>
          <w:b/>
          <w:highlight w:val="yellow"/>
        </w:rPr>
      </w:pPr>
      <w:r w:rsidRPr="006A737A">
        <w:rPr>
          <w:b/>
          <w:highlight w:val="yellow"/>
        </w:rPr>
        <w:t>UTILIZAREMOS LA CUENTA STUDENT, YA QUE NO NECESITAMOS IAM</w:t>
      </w:r>
    </w:p>
    <w:p w14:paraId="552615D7" w14:textId="7F9578A7" w:rsidR="00B41FE3" w:rsidRDefault="00B41FE3" w:rsidP="00B41FE3">
      <w:pPr>
        <w:pStyle w:val="Prrafodelista"/>
        <w:numPr>
          <w:ilvl w:val="0"/>
          <w:numId w:val="2"/>
        </w:numPr>
      </w:pPr>
      <w:r>
        <w:t>La consecución del ejercicio deberá quedar de la siguiente forma:</w:t>
      </w:r>
    </w:p>
    <w:p w14:paraId="244296DB" w14:textId="5CE02B6B" w:rsidR="00B41FE3" w:rsidRDefault="00B41FE3" w:rsidP="00B41FE3"/>
    <w:p w14:paraId="1EEE98CA" w14:textId="11E38D81" w:rsidR="00B41FE3" w:rsidRDefault="00B41FE3" w:rsidP="00B41FE3">
      <w:pPr>
        <w:pStyle w:val="Prrafodelista"/>
        <w:numPr>
          <w:ilvl w:val="0"/>
          <w:numId w:val="3"/>
        </w:numPr>
      </w:pPr>
      <w:r>
        <w:t xml:space="preserve">Máquina EC2 dedicada con una base de datos </w:t>
      </w:r>
      <w:proofErr w:type="spellStart"/>
      <w:r w:rsidRPr="00C34EE2">
        <w:rPr>
          <w:b/>
          <w:bCs/>
        </w:rPr>
        <w:t>MariaDb</w:t>
      </w:r>
      <w:proofErr w:type="spellEnd"/>
      <w:r>
        <w:t xml:space="preserve"> con la tabla </w:t>
      </w:r>
      <w:r w:rsidRPr="00C34EE2">
        <w:rPr>
          <w:b/>
          <w:bCs/>
        </w:rPr>
        <w:t>Coches</w:t>
      </w:r>
      <w:r>
        <w:t>.</w:t>
      </w:r>
    </w:p>
    <w:p w14:paraId="61B83965" w14:textId="6F5E3049" w:rsidR="00B41FE3" w:rsidRDefault="00B41FE3" w:rsidP="00B41FE3">
      <w:pPr>
        <w:pStyle w:val="Prrafodelista"/>
        <w:numPr>
          <w:ilvl w:val="0"/>
          <w:numId w:val="3"/>
        </w:numPr>
      </w:pPr>
      <w:r>
        <w:t>Máquina EC2 dedicada con nuestro Web Server y la aplicación Net Core desplegada</w:t>
      </w:r>
    </w:p>
    <w:p w14:paraId="0B6F4D65" w14:textId="159519A4" w:rsidR="00B41FE3" w:rsidRDefault="00B41FE3" w:rsidP="00B41FE3"/>
    <w:p w14:paraId="1405760F" w14:textId="745D4F02" w:rsidR="00B41FE3" w:rsidRDefault="00B41FE3" w:rsidP="00B41FE3">
      <w:r>
        <w:t xml:space="preserve">Las dos máquinas </w:t>
      </w:r>
      <w:r w:rsidR="00C34EE2">
        <w:t>deberán tener</w:t>
      </w:r>
      <w:r>
        <w:t xml:space="preserve"> comunicación para poder mostrar los datos entre ellas.</w:t>
      </w:r>
    </w:p>
    <w:p w14:paraId="0A9BBB65" w14:textId="25D47256" w:rsidR="00B41FE3" w:rsidRDefault="00B41FE3" w:rsidP="00B41FE3">
      <w:r>
        <w:t xml:space="preserve">Podremos conectarnos a la máquina </w:t>
      </w:r>
      <w:proofErr w:type="spellStart"/>
      <w:r>
        <w:t>MariaDb</w:t>
      </w:r>
      <w:proofErr w:type="spellEnd"/>
      <w:r>
        <w:t xml:space="preserve"> para poder insertar y modificar registros</w:t>
      </w:r>
      <w:r w:rsidR="00C34EE2">
        <w:t xml:space="preserve"> desde nuestro equipo del aula.</w:t>
      </w:r>
    </w:p>
    <w:p w14:paraId="025D5E9D" w14:textId="53035BB7" w:rsidR="00B41FE3" w:rsidRDefault="00B41FE3" w:rsidP="00B41FE3"/>
    <w:p w14:paraId="42E25B8B" w14:textId="10CC7445" w:rsidR="00B41FE3" w:rsidRDefault="00B41FE3" w:rsidP="00B41FE3">
      <w:r>
        <w:t>La consecución de la práctica será tener los dos Servicios EC2 comunicando entre ellos y mostrando los datos de la aplicación Net Core con una página para mostrar todos los coches y otra para visualizar los detalles.</w:t>
      </w:r>
    </w:p>
    <w:p w14:paraId="0E953F08" w14:textId="3EA7F3D8" w:rsidR="00B41FE3" w:rsidRDefault="00B41FE3" w:rsidP="00B41FE3"/>
    <w:p w14:paraId="4C42798A" w14:textId="6C0B137F" w:rsidR="00FA30EF" w:rsidRDefault="00FA30EF" w:rsidP="00B41FE3">
      <w:r>
        <w:t>Recomendación para la práctica:</w:t>
      </w:r>
    </w:p>
    <w:p w14:paraId="7FF7D110" w14:textId="611C6299" w:rsidR="00FA30EF" w:rsidRDefault="00FA30EF" w:rsidP="00B41FE3"/>
    <w:p w14:paraId="18FF774E" w14:textId="43C15424" w:rsidR="00FA30EF" w:rsidRDefault="00FA30EF" w:rsidP="00FA30EF">
      <w:pPr>
        <w:pStyle w:val="Prrafodelista"/>
        <w:numPr>
          <w:ilvl w:val="0"/>
          <w:numId w:val="4"/>
        </w:numPr>
      </w:pPr>
      <w:r>
        <w:t xml:space="preserve">Crear un RDS de </w:t>
      </w:r>
      <w:proofErr w:type="spellStart"/>
      <w:r>
        <w:t>MariaDb</w:t>
      </w:r>
      <w:proofErr w:type="spellEnd"/>
      <w:r>
        <w:t>, conectarse e instalar la BBDD.</w:t>
      </w:r>
    </w:p>
    <w:p w14:paraId="6AC5CD41" w14:textId="27F3AFE9" w:rsidR="00FA30EF" w:rsidRDefault="00FA30EF" w:rsidP="00FA30EF">
      <w:pPr>
        <w:pStyle w:val="Prrafodelista"/>
        <w:numPr>
          <w:ilvl w:val="0"/>
          <w:numId w:val="4"/>
        </w:numPr>
      </w:pPr>
      <w:r>
        <w:t>Hacer la aplicación Core y probarla.</w:t>
      </w:r>
    </w:p>
    <w:p w14:paraId="4AB04EB8" w14:textId="7DCC669A" w:rsidR="00FA30EF" w:rsidRDefault="00FA30EF" w:rsidP="00FA30EF">
      <w:pPr>
        <w:pStyle w:val="Prrafodelista"/>
        <w:numPr>
          <w:ilvl w:val="0"/>
          <w:numId w:val="4"/>
        </w:numPr>
      </w:pPr>
      <w:r>
        <w:t xml:space="preserve">Crear una máquina EC2, instalar </w:t>
      </w:r>
      <w:proofErr w:type="spellStart"/>
      <w:r>
        <w:t>MariaDb</w:t>
      </w:r>
      <w:proofErr w:type="spellEnd"/>
      <w:r>
        <w:t>, Web Server.</w:t>
      </w:r>
    </w:p>
    <w:p w14:paraId="25891184" w14:textId="5996A85A" w:rsidR="00FA30EF" w:rsidRDefault="00FA30EF" w:rsidP="00FA30EF">
      <w:pPr>
        <w:pStyle w:val="Prrafodelista"/>
        <w:numPr>
          <w:ilvl w:val="0"/>
          <w:numId w:val="4"/>
        </w:numPr>
      </w:pPr>
      <w:r>
        <w:t>Comprobar que la aplicación se comunica con la máquina EC2</w:t>
      </w:r>
    </w:p>
    <w:p w14:paraId="2D5FE879" w14:textId="67846D0F" w:rsidR="00FA30EF" w:rsidRDefault="00FA30EF" w:rsidP="00FA30EF">
      <w:pPr>
        <w:pStyle w:val="Prrafodelista"/>
        <w:numPr>
          <w:ilvl w:val="0"/>
          <w:numId w:val="4"/>
        </w:numPr>
      </w:pPr>
      <w:r>
        <w:t>Instalar la aplicación y probar que funciona.</w:t>
      </w:r>
    </w:p>
    <w:p w14:paraId="5E58C146" w14:textId="1CB4D3CE" w:rsidR="00FA30EF" w:rsidRDefault="00FA30EF" w:rsidP="00FA30EF">
      <w:pPr>
        <w:pStyle w:val="Prrafodelista"/>
        <w:numPr>
          <w:ilvl w:val="0"/>
          <w:numId w:val="4"/>
        </w:numPr>
      </w:pPr>
      <w:r>
        <w:t>Crear otra máquina EC2 solo como Web Server, instalar la aplicación y comprobar que funciona.</w:t>
      </w:r>
    </w:p>
    <w:p w14:paraId="29CAFB52" w14:textId="77777777" w:rsidR="00FA30EF" w:rsidRDefault="00FA30EF" w:rsidP="00B41FE3"/>
    <w:p w14:paraId="3CE6F703" w14:textId="77777777" w:rsidR="00C34EE2" w:rsidRPr="00C34EE2" w:rsidRDefault="00C34EE2" w:rsidP="00B41FE3">
      <w:bookmarkStart w:id="0" w:name="_GoBack"/>
      <w:bookmarkEnd w:id="0"/>
    </w:p>
    <w:sectPr w:rsidR="00C34EE2" w:rsidRPr="00C34EE2" w:rsidSect="00C34E8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F34F" w14:textId="77777777" w:rsidR="005C6087" w:rsidRDefault="005C6087">
      <w:r>
        <w:separator/>
      </w:r>
    </w:p>
  </w:endnote>
  <w:endnote w:type="continuationSeparator" w:id="0">
    <w:p w14:paraId="1B730E65" w14:textId="77777777" w:rsidR="005C6087" w:rsidRDefault="005C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FCB3F" w14:textId="77777777" w:rsidR="005C6087" w:rsidRDefault="005C6087">
      <w:r>
        <w:separator/>
      </w:r>
    </w:p>
  </w:footnote>
  <w:footnote w:type="continuationSeparator" w:id="0">
    <w:p w14:paraId="32447BEF" w14:textId="77777777" w:rsidR="005C6087" w:rsidRDefault="005C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F3B"/>
    <w:multiLevelType w:val="hybridMultilevel"/>
    <w:tmpl w:val="25741678"/>
    <w:lvl w:ilvl="0" w:tplc="718225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77B05"/>
    <w:multiLevelType w:val="hybridMultilevel"/>
    <w:tmpl w:val="E3F246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2CB4"/>
    <w:multiLevelType w:val="hybridMultilevel"/>
    <w:tmpl w:val="7D4423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3F06"/>
    <w:multiLevelType w:val="hybridMultilevel"/>
    <w:tmpl w:val="D64CA81E"/>
    <w:lvl w:ilvl="0" w:tplc="151EA6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076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56A4A"/>
    <w:rsid w:val="00076B42"/>
    <w:rsid w:val="00080BE0"/>
    <w:rsid w:val="000939D0"/>
    <w:rsid w:val="00096F06"/>
    <w:rsid w:val="000974EC"/>
    <w:rsid w:val="000A0FB9"/>
    <w:rsid w:val="000C167E"/>
    <w:rsid w:val="000D36FD"/>
    <w:rsid w:val="000D3FC0"/>
    <w:rsid w:val="000E63A8"/>
    <w:rsid w:val="000F35D3"/>
    <w:rsid w:val="000F4966"/>
    <w:rsid w:val="00102E1E"/>
    <w:rsid w:val="001134E6"/>
    <w:rsid w:val="001171F0"/>
    <w:rsid w:val="0012150B"/>
    <w:rsid w:val="00123CAD"/>
    <w:rsid w:val="00125FE2"/>
    <w:rsid w:val="0013291A"/>
    <w:rsid w:val="00147DD9"/>
    <w:rsid w:val="00156231"/>
    <w:rsid w:val="00163730"/>
    <w:rsid w:val="001653FC"/>
    <w:rsid w:val="001719F6"/>
    <w:rsid w:val="00174323"/>
    <w:rsid w:val="00175649"/>
    <w:rsid w:val="00181371"/>
    <w:rsid w:val="00187D83"/>
    <w:rsid w:val="00195617"/>
    <w:rsid w:val="001A12F9"/>
    <w:rsid w:val="001A3168"/>
    <w:rsid w:val="001B49A8"/>
    <w:rsid w:val="001C5ECC"/>
    <w:rsid w:val="001C796E"/>
    <w:rsid w:val="001E5C4F"/>
    <w:rsid w:val="001E7762"/>
    <w:rsid w:val="001F3F0A"/>
    <w:rsid w:val="0020039E"/>
    <w:rsid w:val="00205651"/>
    <w:rsid w:val="00205F3E"/>
    <w:rsid w:val="00220489"/>
    <w:rsid w:val="00221A4D"/>
    <w:rsid w:val="00222381"/>
    <w:rsid w:val="00235CF5"/>
    <w:rsid w:val="0024358D"/>
    <w:rsid w:val="002441D8"/>
    <w:rsid w:val="00244B53"/>
    <w:rsid w:val="00254F1B"/>
    <w:rsid w:val="00257336"/>
    <w:rsid w:val="00263511"/>
    <w:rsid w:val="00265FC1"/>
    <w:rsid w:val="002668F0"/>
    <w:rsid w:val="002701E6"/>
    <w:rsid w:val="00283280"/>
    <w:rsid w:val="002848F6"/>
    <w:rsid w:val="00287DA9"/>
    <w:rsid w:val="002A4474"/>
    <w:rsid w:val="002A70A7"/>
    <w:rsid w:val="002B1E2F"/>
    <w:rsid w:val="002C6B97"/>
    <w:rsid w:val="002D0892"/>
    <w:rsid w:val="002D5110"/>
    <w:rsid w:val="002D695B"/>
    <w:rsid w:val="002E3C81"/>
    <w:rsid w:val="002E3F14"/>
    <w:rsid w:val="002F1E8F"/>
    <w:rsid w:val="002F22A2"/>
    <w:rsid w:val="002F424F"/>
    <w:rsid w:val="003005BC"/>
    <w:rsid w:val="00306897"/>
    <w:rsid w:val="00313960"/>
    <w:rsid w:val="0032590D"/>
    <w:rsid w:val="0033160A"/>
    <w:rsid w:val="00342037"/>
    <w:rsid w:val="00355F8C"/>
    <w:rsid w:val="0036624A"/>
    <w:rsid w:val="003755D0"/>
    <w:rsid w:val="00376D63"/>
    <w:rsid w:val="00377D6C"/>
    <w:rsid w:val="0038087F"/>
    <w:rsid w:val="00382B34"/>
    <w:rsid w:val="00382F93"/>
    <w:rsid w:val="0038545D"/>
    <w:rsid w:val="0038665D"/>
    <w:rsid w:val="003A6A06"/>
    <w:rsid w:val="003D4CF1"/>
    <w:rsid w:val="003D6D63"/>
    <w:rsid w:val="003E3A84"/>
    <w:rsid w:val="003E5A28"/>
    <w:rsid w:val="003E6415"/>
    <w:rsid w:val="003E77E3"/>
    <w:rsid w:val="003F1A7B"/>
    <w:rsid w:val="003F643C"/>
    <w:rsid w:val="00400517"/>
    <w:rsid w:val="00404B97"/>
    <w:rsid w:val="00420CF1"/>
    <w:rsid w:val="0042523C"/>
    <w:rsid w:val="00433174"/>
    <w:rsid w:val="00437FFB"/>
    <w:rsid w:val="00450C60"/>
    <w:rsid w:val="004518E6"/>
    <w:rsid w:val="00460895"/>
    <w:rsid w:val="00461C9C"/>
    <w:rsid w:val="00461EEB"/>
    <w:rsid w:val="004623CC"/>
    <w:rsid w:val="004642F5"/>
    <w:rsid w:val="00470EF2"/>
    <w:rsid w:val="0047264C"/>
    <w:rsid w:val="004727B4"/>
    <w:rsid w:val="00476B90"/>
    <w:rsid w:val="00485513"/>
    <w:rsid w:val="00485B5B"/>
    <w:rsid w:val="004906AC"/>
    <w:rsid w:val="00491512"/>
    <w:rsid w:val="004963E7"/>
    <w:rsid w:val="004A076D"/>
    <w:rsid w:val="004A7E7B"/>
    <w:rsid w:val="004B1655"/>
    <w:rsid w:val="004B6472"/>
    <w:rsid w:val="004E049B"/>
    <w:rsid w:val="004E4495"/>
    <w:rsid w:val="004E7FDA"/>
    <w:rsid w:val="004F4018"/>
    <w:rsid w:val="0050189A"/>
    <w:rsid w:val="00504223"/>
    <w:rsid w:val="0052589E"/>
    <w:rsid w:val="00532E0A"/>
    <w:rsid w:val="0054223A"/>
    <w:rsid w:val="00542C5F"/>
    <w:rsid w:val="00543FB5"/>
    <w:rsid w:val="00545361"/>
    <w:rsid w:val="005656F8"/>
    <w:rsid w:val="005674F6"/>
    <w:rsid w:val="005675AC"/>
    <w:rsid w:val="005710F4"/>
    <w:rsid w:val="005736E8"/>
    <w:rsid w:val="005843B9"/>
    <w:rsid w:val="00596AD4"/>
    <w:rsid w:val="005A49DA"/>
    <w:rsid w:val="005A4A42"/>
    <w:rsid w:val="005B5CE4"/>
    <w:rsid w:val="005B60D8"/>
    <w:rsid w:val="005B79A9"/>
    <w:rsid w:val="005B7B67"/>
    <w:rsid w:val="005C6087"/>
    <w:rsid w:val="005C61C4"/>
    <w:rsid w:val="005C6699"/>
    <w:rsid w:val="005D2CA0"/>
    <w:rsid w:val="005D47D9"/>
    <w:rsid w:val="005E1445"/>
    <w:rsid w:val="0060339E"/>
    <w:rsid w:val="0060357D"/>
    <w:rsid w:val="006059DD"/>
    <w:rsid w:val="00605FF0"/>
    <w:rsid w:val="00623747"/>
    <w:rsid w:val="00633D65"/>
    <w:rsid w:val="00636F9A"/>
    <w:rsid w:val="00645608"/>
    <w:rsid w:val="00650067"/>
    <w:rsid w:val="00652310"/>
    <w:rsid w:val="00655F20"/>
    <w:rsid w:val="00662C74"/>
    <w:rsid w:val="00670ABA"/>
    <w:rsid w:val="00677B61"/>
    <w:rsid w:val="00682E8A"/>
    <w:rsid w:val="0068773D"/>
    <w:rsid w:val="0069121B"/>
    <w:rsid w:val="006913CA"/>
    <w:rsid w:val="00691555"/>
    <w:rsid w:val="00696186"/>
    <w:rsid w:val="00697FC6"/>
    <w:rsid w:val="006A45DA"/>
    <w:rsid w:val="006A737A"/>
    <w:rsid w:val="006B4141"/>
    <w:rsid w:val="006C119F"/>
    <w:rsid w:val="006D1BFF"/>
    <w:rsid w:val="006D2231"/>
    <w:rsid w:val="006D7B24"/>
    <w:rsid w:val="006F788C"/>
    <w:rsid w:val="00711BE9"/>
    <w:rsid w:val="00716390"/>
    <w:rsid w:val="007172AD"/>
    <w:rsid w:val="00725420"/>
    <w:rsid w:val="00726C30"/>
    <w:rsid w:val="007312ED"/>
    <w:rsid w:val="0073475D"/>
    <w:rsid w:val="0074628B"/>
    <w:rsid w:val="00760A03"/>
    <w:rsid w:val="00761EE7"/>
    <w:rsid w:val="0077016B"/>
    <w:rsid w:val="00775DD1"/>
    <w:rsid w:val="0077641A"/>
    <w:rsid w:val="00785F58"/>
    <w:rsid w:val="007963F6"/>
    <w:rsid w:val="00796775"/>
    <w:rsid w:val="007A2A99"/>
    <w:rsid w:val="007A4056"/>
    <w:rsid w:val="007A42F2"/>
    <w:rsid w:val="007A51CC"/>
    <w:rsid w:val="007A7C34"/>
    <w:rsid w:val="007B574D"/>
    <w:rsid w:val="007B5BC3"/>
    <w:rsid w:val="007B6C04"/>
    <w:rsid w:val="007B7B47"/>
    <w:rsid w:val="007C1620"/>
    <w:rsid w:val="007C7DF8"/>
    <w:rsid w:val="007D2F0B"/>
    <w:rsid w:val="007E318B"/>
    <w:rsid w:val="007E3697"/>
    <w:rsid w:val="007E439A"/>
    <w:rsid w:val="007F0597"/>
    <w:rsid w:val="007F0D57"/>
    <w:rsid w:val="007F23A6"/>
    <w:rsid w:val="007F5FD3"/>
    <w:rsid w:val="00801644"/>
    <w:rsid w:val="008017CD"/>
    <w:rsid w:val="00804687"/>
    <w:rsid w:val="0080552F"/>
    <w:rsid w:val="00810B05"/>
    <w:rsid w:val="008117DF"/>
    <w:rsid w:val="00824465"/>
    <w:rsid w:val="00834B7F"/>
    <w:rsid w:val="008363B4"/>
    <w:rsid w:val="0084497B"/>
    <w:rsid w:val="00844A25"/>
    <w:rsid w:val="008644C5"/>
    <w:rsid w:val="0086776A"/>
    <w:rsid w:val="0087350B"/>
    <w:rsid w:val="00876737"/>
    <w:rsid w:val="00883272"/>
    <w:rsid w:val="00892181"/>
    <w:rsid w:val="0089245B"/>
    <w:rsid w:val="0089268A"/>
    <w:rsid w:val="00893AA9"/>
    <w:rsid w:val="008960A1"/>
    <w:rsid w:val="008A35C6"/>
    <w:rsid w:val="008B4319"/>
    <w:rsid w:val="008C426C"/>
    <w:rsid w:val="008C5D70"/>
    <w:rsid w:val="008C6368"/>
    <w:rsid w:val="008D3266"/>
    <w:rsid w:val="008D4746"/>
    <w:rsid w:val="008D621B"/>
    <w:rsid w:val="008E29F6"/>
    <w:rsid w:val="00901F7D"/>
    <w:rsid w:val="0090342D"/>
    <w:rsid w:val="00914850"/>
    <w:rsid w:val="00915A28"/>
    <w:rsid w:val="00916BB1"/>
    <w:rsid w:val="00924A74"/>
    <w:rsid w:val="00924DA0"/>
    <w:rsid w:val="00925210"/>
    <w:rsid w:val="00932A32"/>
    <w:rsid w:val="00933260"/>
    <w:rsid w:val="009369BA"/>
    <w:rsid w:val="0094306C"/>
    <w:rsid w:val="00950130"/>
    <w:rsid w:val="00953E5A"/>
    <w:rsid w:val="00957E3B"/>
    <w:rsid w:val="009605C2"/>
    <w:rsid w:val="00964837"/>
    <w:rsid w:val="00964BBF"/>
    <w:rsid w:val="00973285"/>
    <w:rsid w:val="00973757"/>
    <w:rsid w:val="00982D49"/>
    <w:rsid w:val="00984A6C"/>
    <w:rsid w:val="00995209"/>
    <w:rsid w:val="00996938"/>
    <w:rsid w:val="009A1D6B"/>
    <w:rsid w:val="009B36BD"/>
    <w:rsid w:val="009D3EC8"/>
    <w:rsid w:val="009D732B"/>
    <w:rsid w:val="009E0108"/>
    <w:rsid w:val="009E6096"/>
    <w:rsid w:val="009E64CE"/>
    <w:rsid w:val="009E6E21"/>
    <w:rsid w:val="009F332C"/>
    <w:rsid w:val="009F4D72"/>
    <w:rsid w:val="009F6834"/>
    <w:rsid w:val="009F6B42"/>
    <w:rsid w:val="00A01E85"/>
    <w:rsid w:val="00A06EFA"/>
    <w:rsid w:val="00A11CA3"/>
    <w:rsid w:val="00A13A15"/>
    <w:rsid w:val="00A16683"/>
    <w:rsid w:val="00A173F2"/>
    <w:rsid w:val="00A265B9"/>
    <w:rsid w:val="00A35A0A"/>
    <w:rsid w:val="00A35D1A"/>
    <w:rsid w:val="00A5283A"/>
    <w:rsid w:val="00A5590E"/>
    <w:rsid w:val="00A55ABB"/>
    <w:rsid w:val="00A57A6D"/>
    <w:rsid w:val="00A674BD"/>
    <w:rsid w:val="00A72EE6"/>
    <w:rsid w:val="00A77379"/>
    <w:rsid w:val="00A803E8"/>
    <w:rsid w:val="00A80ED5"/>
    <w:rsid w:val="00A90E9F"/>
    <w:rsid w:val="00AA5599"/>
    <w:rsid w:val="00AA5B8F"/>
    <w:rsid w:val="00AB471B"/>
    <w:rsid w:val="00AB737B"/>
    <w:rsid w:val="00AC0FC2"/>
    <w:rsid w:val="00AC2CA0"/>
    <w:rsid w:val="00AD7C3A"/>
    <w:rsid w:val="00AE2261"/>
    <w:rsid w:val="00AE4771"/>
    <w:rsid w:val="00AE5DB8"/>
    <w:rsid w:val="00AF767C"/>
    <w:rsid w:val="00B067A1"/>
    <w:rsid w:val="00B071AC"/>
    <w:rsid w:val="00B158A0"/>
    <w:rsid w:val="00B24D89"/>
    <w:rsid w:val="00B26BFB"/>
    <w:rsid w:val="00B34A17"/>
    <w:rsid w:val="00B41ADB"/>
    <w:rsid w:val="00B41FE3"/>
    <w:rsid w:val="00B4385E"/>
    <w:rsid w:val="00B56ACE"/>
    <w:rsid w:val="00B575F7"/>
    <w:rsid w:val="00B80AD0"/>
    <w:rsid w:val="00B8418F"/>
    <w:rsid w:val="00B86C00"/>
    <w:rsid w:val="00B87BA1"/>
    <w:rsid w:val="00B90C05"/>
    <w:rsid w:val="00B90C27"/>
    <w:rsid w:val="00BA17CF"/>
    <w:rsid w:val="00BA3F54"/>
    <w:rsid w:val="00BA7ACC"/>
    <w:rsid w:val="00BD019C"/>
    <w:rsid w:val="00BD15D5"/>
    <w:rsid w:val="00BD1C10"/>
    <w:rsid w:val="00BD3043"/>
    <w:rsid w:val="00BE50D5"/>
    <w:rsid w:val="00BF2D37"/>
    <w:rsid w:val="00BF3336"/>
    <w:rsid w:val="00BF51CA"/>
    <w:rsid w:val="00BF7F06"/>
    <w:rsid w:val="00C05851"/>
    <w:rsid w:val="00C06DB1"/>
    <w:rsid w:val="00C1077E"/>
    <w:rsid w:val="00C11388"/>
    <w:rsid w:val="00C22A5F"/>
    <w:rsid w:val="00C3105D"/>
    <w:rsid w:val="00C346A5"/>
    <w:rsid w:val="00C34E83"/>
    <w:rsid w:val="00C34EE2"/>
    <w:rsid w:val="00C40282"/>
    <w:rsid w:val="00C41B49"/>
    <w:rsid w:val="00C52B5F"/>
    <w:rsid w:val="00C55924"/>
    <w:rsid w:val="00C565B3"/>
    <w:rsid w:val="00C9152C"/>
    <w:rsid w:val="00C921F0"/>
    <w:rsid w:val="00C931CC"/>
    <w:rsid w:val="00CA0839"/>
    <w:rsid w:val="00CA5814"/>
    <w:rsid w:val="00CB66F7"/>
    <w:rsid w:val="00CC2A7B"/>
    <w:rsid w:val="00CC5E34"/>
    <w:rsid w:val="00CD0E90"/>
    <w:rsid w:val="00CD10C5"/>
    <w:rsid w:val="00CD54CD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14EA3"/>
    <w:rsid w:val="00D23D35"/>
    <w:rsid w:val="00D2419D"/>
    <w:rsid w:val="00D27BB7"/>
    <w:rsid w:val="00D3370E"/>
    <w:rsid w:val="00D37B79"/>
    <w:rsid w:val="00D411AC"/>
    <w:rsid w:val="00D42C9E"/>
    <w:rsid w:val="00D47B06"/>
    <w:rsid w:val="00D50D01"/>
    <w:rsid w:val="00D61E7F"/>
    <w:rsid w:val="00D63B86"/>
    <w:rsid w:val="00D76BF0"/>
    <w:rsid w:val="00D86408"/>
    <w:rsid w:val="00DA1F37"/>
    <w:rsid w:val="00DA25CB"/>
    <w:rsid w:val="00DA551F"/>
    <w:rsid w:val="00DA64BA"/>
    <w:rsid w:val="00DB3627"/>
    <w:rsid w:val="00DC3DB5"/>
    <w:rsid w:val="00DC4D11"/>
    <w:rsid w:val="00DD45B0"/>
    <w:rsid w:val="00DE0CC5"/>
    <w:rsid w:val="00DE277E"/>
    <w:rsid w:val="00DE3B8A"/>
    <w:rsid w:val="00DF0CA3"/>
    <w:rsid w:val="00DF2792"/>
    <w:rsid w:val="00DF6D55"/>
    <w:rsid w:val="00DF7D90"/>
    <w:rsid w:val="00E0146B"/>
    <w:rsid w:val="00E03041"/>
    <w:rsid w:val="00E13F1C"/>
    <w:rsid w:val="00E15A09"/>
    <w:rsid w:val="00E232A0"/>
    <w:rsid w:val="00E273E9"/>
    <w:rsid w:val="00E32D3D"/>
    <w:rsid w:val="00E457DF"/>
    <w:rsid w:val="00E47678"/>
    <w:rsid w:val="00E50932"/>
    <w:rsid w:val="00E543A9"/>
    <w:rsid w:val="00E60177"/>
    <w:rsid w:val="00E63412"/>
    <w:rsid w:val="00E71267"/>
    <w:rsid w:val="00E93165"/>
    <w:rsid w:val="00EA13D3"/>
    <w:rsid w:val="00EA2966"/>
    <w:rsid w:val="00EA3521"/>
    <w:rsid w:val="00EB5271"/>
    <w:rsid w:val="00EC3AC7"/>
    <w:rsid w:val="00EC3FA1"/>
    <w:rsid w:val="00ED7E83"/>
    <w:rsid w:val="00EE35C2"/>
    <w:rsid w:val="00EE4DEB"/>
    <w:rsid w:val="00F00EFA"/>
    <w:rsid w:val="00F103A5"/>
    <w:rsid w:val="00F10844"/>
    <w:rsid w:val="00F1652E"/>
    <w:rsid w:val="00F20ED6"/>
    <w:rsid w:val="00F23324"/>
    <w:rsid w:val="00F24A97"/>
    <w:rsid w:val="00F306F0"/>
    <w:rsid w:val="00F36B53"/>
    <w:rsid w:val="00F44C7A"/>
    <w:rsid w:val="00F45998"/>
    <w:rsid w:val="00F45EE6"/>
    <w:rsid w:val="00F57426"/>
    <w:rsid w:val="00F60960"/>
    <w:rsid w:val="00F61ED5"/>
    <w:rsid w:val="00F63440"/>
    <w:rsid w:val="00F711CD"/>
    <w:rsid w:val="00FA30EF"/>
    <w:rsid w:val="00FB30F8"/>
    <w:rsid w:val="00FC7A5B"/>
    <w:rsid w:val="00FD136B"/>
    <w:rsid w:val="00FD2089"/>
    <w:rsid w:val="00FD4ABA"/>
    <w:rsid w:val="00FD6EA8"/>
    <w:rsid w:val="00FD7567"/>
    <w:rsid w:val="00FE7D69"/>
    <w:rsid w:val="00FF1E0C"/>
    <w:rsid w:val="00FF1EE6"/>
    <w:rsid w:val="00FF3D81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6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www.w3.org/XML/1998/namespace"/>
    <ds:schemaRef ds:uri="http://purl.org/dc/elements/1.1/"/>
    <ds:schemaRef ds:uri="810f9b79-cbfc-4cf1-b457-de11195d2eb4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2d96a13-a770-4612-9624-00c54ab8431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9D9FA8-236D-4936-B85D-D35D59E0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33</TotalTime>
  <Pages>1</Pages>
  <Words>231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ELASTIC BEANSTALK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 BEANSTALK</dc:title>
  <dc:creator>Paco</dc:creator>
  <cp:keywords>PRACTICA AWS EC2 BBDD MARIADB Y NET CORE</cp:keywords>
  <cp:lastModifiedBy>Francisco García Serrano</cp:lastModifiedBy>
  <cp:revision>6</cp:revision>
  <cp:lastPrinted>2009-06-26T08:37:00Z</cp:lastPrinted>
  <dcterms:created xsi:type="dcterms:W3CDTF">2021-04-29T19:39:00Z</dcterms:created>
  <dcterms:modified xsi:type="dcterms:W3CDTF">2021-04-30T07:11:00Z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